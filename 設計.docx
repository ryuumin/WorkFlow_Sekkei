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3F6466FF" w14:textId="77777777" w:rsidTr="00944FBA">
        <w:trPr>
          <w:jc w:val="center"/>
        </w:trPr>
        <w:tc>
          <w:tcPr>
            <w:tcW w:w="5000" w:type="pct"/>
          </w:tcPr>
          <w:p w14:paraId="5AF335D1" w14:textId="76C928C7" w:rsidR="00ED3980" w:rsidRDefault="00322453">
            <w:pPr>
              <w:pStyle w:val="IPSJ1"/>
            </w:pPr>
            <w:r w:rsidRPr="00322453">
              <w:rPr>
                <w:rFonts w:hint="eastAsia"/>
              </w:rPr>
              <w:t>アマチュアによるコンテンツ制作支援のための</w:t>
            </w:r>
            <w:r w:rsidRPr="00322453">
              <w:br/>
            </w:r>
            <w:r w:rsidRPr="00322453">
              <w:rPr>
                <w:rFonts w:hint="eastAsia"/>
              </w:rPr>
              <w:t>ワークフローの構造化と制御</w:t>
            </w:r>
          </w:p>
        </w:tc>
      </w:tr>
      <w:tr w:rsidR="00ED3980" w14:paraId="0F08CD30" w14:textId="77777777" w:rsidTr="00944FBA">
        <w:trPr>
          <w:jc w:val="center"/>
        </w:trPr>
        <w:tc>
          <w:tcPr>
            <w:tcW w:w="5000" w:type="pct"/>
          </w:tcPr>
          <w:p w14:paraId="09D016D6" w14:textId="77777777" w:rsidR="00ED3980" w:rsidRDefault="00ED3980"/>
        </w:tc>
      </w:tr>
      <w:tr w:rsidR="00ED3980" w14:paraId="37AA76AA" w14:textId="77777777" w:rsidTr="00944FBA">
        <w:trPr>
          <w:jc w:val="center"/>
          <w:hidden/>
        </w:trPr>
        <w:tc>
          <w:tcPr>
            <w:tcW w:w="5000" w:type="pct"/>
          </w:tcPr>
          <w:p w14:paraId="25332F4E" w14:textId="14B100A0" w:rsidR="00ED3980" w:rsidRPr="008D041F" w:rsidRDefault="009A6EF0" w:rsidP="001655D3">
            <w:pPr>
              <w:pStyle w:val="IPSJ5"/>
              <w:rPr>
                <w:vanish/>
              </w:rPr>
            </w:pPr>
            <w:r w:rsidRPr="008D041F">
              <w:rPr>
                <w:rFonts w:hint="eastAsia"/>
                <w:vanish/>
              </w:rPr>
              <w:t>今澄亮太</w:t>
            </w:r>
          </w:p>
        </w:tc>
      </w:tr>
      <w:tr w:rsidR="00ED3980" w14:paraId="4D674CC7" w14:textId="77777777" w:rsidTr="00944FBA">
        <w:trPr>
          <w:jc w:val="center"/>
        </w:trPr>
        <w:tc>
          <w:tcPr>
            <w:tcW w:w="5000" w:type="pct"/>
          </w:tcPr>
          <w:p w14:paraId="6D6EC422" w14:textId="77777777" w:rsidR="00ED3980" w:rsidRDefault="00ED3980"/>
        </w:tc>
      </w:tr>
      <w:tr w:rsidR="00ED3980" w14:paraId="24B21724" w14:textId="77777777" w:rsidTr="00944FBA">
        <w:trPr>
          <w:jc w:val="center"/>
          <w:hidden/>
        </w:trPr>
        <w:tc>
          <w:tcPr>
            <w:tcW w:w="5000" w:type="pct"/>
          </w:tcPr>
          <w:p w14:paraId="2BAA644B" w14:textId="573ED254" w:rsidR="0006223E" w:rsidRDefault="009A6EF0" w:rsidP="0006223E">
            <w:r>
              <w:rPr>
                <w:rFonts w:hint="eastAsia"/>
                <w:vanish/>
              </w:rPr>
              <w:t>A</w:t>
            </w:r>
            <w:r>
              <w:rPr>
                <w:vanish/>
              </w:rPr>
              <w:t>bstract:</w:t>
            </w:r>
            <w:r w:rsidR="0006223E">
              <w:rPr>
                <w:rFonts w:hint="eastAsia"/>
              </w:rPr>
              <w:t xml:space="preserve"> </w:t>
            </w:r>
            <w:r w:rsidR="0006223E">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本研究では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r w:rsidR="0006223E">
              <w:rPr>
                <w:rFonts w:hint="eastAsia"/>
              </w:rPr>
              <w:t>BPMN</w:t>
            </w:r>
            <w:r w:rsidR="0006223E">
              <w:rPr>
                <w:rFonts w:hint="eastAsia"/>
              </w:rPr>
              <w:t>（ビジネスプロセス記述言語）を発展させたタスクユニット記述法を新たに開発して、知識やスキルなどのコンテンツ制作に必要な情報のモデル化・記述が可能な</w:t>
            </w:r>
            <w:r w:rsidR="0006223E">
              <w:rPr>
                <w:rFonts w:hint="eastAsia"/>
              </w:rPr>
              <w:t>web</w:t>
            </w:r>
            <w:r w:rsidR="0006223E">
              <w:rPr>
                <w:rFonts w:hint="eastAsia"/>
              </w:rPr>
              <w:t>ベースの複数人制作支援システムを開発する。タスクユニットの達成履歴の視覚化により、成長プロセスをユーザにフィードバックして、能力特性の自己認識を容易にする。フェーズ１では、デバイスを利用した運動ゲームを本提案システムを用いて開発してもらう．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フェーズ２では、１ヶ月程度の利用により、タスクユニットの達成履歴から、各ユーザの制作スキルの成長プロセスを類型化する。今まで暗黙的であったコンテンツの制作プロセスが顕在化されたことにより、アマチュアでも制作プロセスを理解して効率的に分担や作業を行うことが可能になるとともに、制作スキルの成長プロセスを明らかにすることができた（予定）</w:t>
            </w:r>
          </w:p>
          <w:p w14:paraId="347C6EC4" w14:textId="06DBE6FD" w:rsidR="00ED3980" w:rsidRDefault="00ED3980" w:rsidP="009A6EF0">
            <w:pPr>
              <w:pStyle w:val="IPSJ5"/>
              <w:rPr>
                <w:vanish/>
              </w:rPr>
            </w:pPr>
          </w:p>
        </w:tc>
      </w:tr>
    </w:tbl>
    <w:p w14:paraId="3DEA3709" w14:textId="77777777" w:rsidR="00ED3980" w:rsidRDefault="00ED3980">
      <w:pPr>
        <w:pStyle w:val="a7"/>
        <w:tabs>
          <w:tab w:val="clear" w:pos="4252"/>
          <w:tab w:val="clear" w:pos="8504"/>
        </w:tabs>
        <w:snapToGrid/>
      </w:pPr>
    </w:p>
    <w:p w14:paraId="5D4E1F1F" w14:textId="77777777" w:rsidR="00ED3980" w:rsidRDefault="00ED3980">
      <w:pPr>
        <w:pStyle w:val="a7"/>
        <w:tabs>
          <w:tab w:val="clear" w:pos="4252"/>
          <w:tab w:val="clear" w:pos="8504"/>
        </w:tabs>
        <w:snapToGrid/>
      </w:pPr>
    </w:p>
    <w:p w14:paraId="190CD3B6" w14:textId="77777777" w:rsidR="00ED3980" w:rsidRDefault="00ED3980">
      <w:pPr>
        <w:pStyle w:val="a7"/>
        <w:tabs>
          <w:tab w:val="clear" w:pos="4252"/>
          <w:tab w:val="clear" w:pos="8504"/>
        </w:tabs>
        <w:snapToGrid/>
        <w:sectPr w:rsidR="00ED3980">
          <w:headerReference w:type="default" r:id="rId7"/>
          <w:footerReference w:type="even" r:id="rId8"/>
          <w:footerReference w:type="default"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05FF8EBC" w14:textId="77777777" w:rsidR="00513DC0" w:rsidRDefault="00ED3980" w:rsidP="00513DC0">
      <w:pPr>
        <w:pStyle w:val="1"/>
        <w:rPr>
          <w:b w:val="0"/>
          <w:sz w:val="16"/>
        </w:rPr>
      </w:pPr>
      <w:r>
        <w:rPr>
          <w:rFonts w:hint="eastAsia"/>
        </w:rPr>
        <w:lastRenderedPageBreak/>
        <w:t>はじめに</w:t>
      </w:r>
    </w:p>
    <w:p w14:paraId="1F002FC7" w14:textId="381370D4" w:rsidR="00513DC0" w:rsidRPr="00513DC0" w:rsidRDefault="00513DC0" w:rsidP="00513DC0">
      <w:r w:rsidRPr="00513DC0">
        <w:rPr>
          <w:rFonts w:hint="eastAsia"/>
        </w:rPr>
        <w:t>■背景と目的</w:t>
      </w:r>
    </w:p>
    <w:p w14:paraId="7B705322" w14:textId="77777777" w:rsidR="002C57C8" w:rsidRDefault="002C57C8" w:rsidP="002C57C8">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14:paraId="1F323B6F" w14:textId="77777777" w:rsidR="002C57C8" w:rsidRDefault="002C57C8" w:rsidP="002C57C8">
      <w:r>
        <w:rPr>
          <w:rFonts w:hint="eastAsia"/>
        </w:rPr>
        <w:t>本研究では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14:paraId="651EE35E" w14:textId="77777777" w:rsidR="002C57C8" w:rsidRDefault="002C57C8" w:rsidP="002C57C8"/>
    <w:p w14:paraId="6D058961" w14:textId="77777777" w:rsidR="002C57C8" w:rsidRDefault="002C57C8" w:rsidP="002C57C8">
      <w:r>
        <w:rPr>
          <w:rFonts w:hint="eastAsia"/>
        </w:rPr>
        <w:t>■提案システム</w:t>
      </w:r>
    </w:p>
    <w:p w14:paraId="08742E3A" w14:textId="77777777" w:rsidR="002C57C8" w:rsidRDefault="002C57C8" w:rsidP="002C57C8">
      <w:r>
        <w:rPr>
          <w:rFonts w:hint="eastAsia"/>
        </w:rPr>
        <w:t>BPMN</w:t>
      </w:r>
      <w:r>
        <w:rPr>
          <w:rFonts w:hint="eastAsia"/>
        </w:rPr>
        <w:t>（ビジネスプロセス記述言語）を発展させたタスクユニット記述法を新たに開発して、知識やスキルなどのコンテンツ制作に必要な情報のモデル化・記述が可能な</w:t>
      </w:r>
      <w:r>
        <w:rPr>
          <w:rFonts w:hint="eastAsia"/>
        </w:rPr>
        <w:t>web</w:t>
      </w:r>
      <w:r>
        <w:rPr>
          <w:rFonts w:hint="eastAsia"/>
        </w:rPr>
        <w:t>ベースの複数人制作支援システムを開発する。タスクユニットの達成履歴の視覚化により、成長プロセスをユーザにフィードバックして、能力特性の自己認識を容易にする。</w:t>
      </w:r>
    </w:p>
    <w:p w14:paraId="581B937B" w14:textId="77777777" w:rsidR="002C57C8" w:rsidRDefault="002C57C8" w:rsidP="002C57C8">
      <w:pPr>
        <w:rPr>
          <w:rFonts w:hint="eastAsia"/>
        </w:rPr>
      </w:pPr>
    </w:p>
    <w:p w14:paraId="34F5BE82" w14:textId="77777777" w:rsidR="002C57C8" w:rsidRDefault="002C57C8" w:rsidP="002C57C8">
      <w:r>
        <w:rPr>
          <w:rFonts w:hint="eastAsia"/>
        </w:rPr>
        <w:t>■評価実験</w:t>
      </w:r>
    </w:p>
    <w:p w14:paraId="529A5F7C" w14:textId="632C4E1C" w:rsidR="002C57C8" w:rsidRDefault="002C57C8" w:rsidP="002C57C8">
      <w:r>
        <w:rPr>
          <w:rFonts w:hint="eastAsia"/>
        </w:rPr>
        <w:t>１</w:t>
      </w:r>
      <w:r w:rsidR="00C057F5">
        <w:rPr>
          <w:rFonts w:hint="eastAsia"/>
        </w:rPr>
        <w:t>）フェーズ１では、デバイスを利用した運動ゲームで</w:t>
      </w:r>
      <w:r w:rsidR="00063F84">
        <w:rPr>
          <w:rFonts w:hint="eastAsia"/>
        </w:rPr>
        <w:t>本提案システム</w:t>
      </w:r>
      <w:r w:rsidR="00C057F5">
        <w:rPr>
          <w:rFonts w:hint="eastAsia"/>
        </w:rPr>
        <w:t>を</w:t>
      </w:r>
      <w:r>
        <w:rPr>
          <w:rFonts w:hint="eastAsia"/>
        </w:rPr>
        <w:t>用いて開発してもらう．タスクユニットの達成履歴から，段階的な制作スキル水準，実行時間を計測するとともに、制作者間のコミュニケーションの頻度・内容を計測する。コンテンツの質を対象ユーザに評価して貰</w:t>
      </w:r>
      <w:r>
        <w:rPr>
          <w:rFonts w:hint="eastAsia"/>
        </w:rPr>
        <w:lastRenderedPageBreak/>
        <w:t>い，これらの関連性を明らかにする．</w:t>
      </w:r>
    </w:p>
    <w:p w14:paraId="074E0539" w14:textId="77777777" w:rsidR="002C57C8" w:rsidRDefault="002C57C8" w:rsidP="002C57C8">
      <w:r>
        <w:rPr>
          <w:rFonts w:hint="eastAsia"/>
        </w:rPr>
        <w:t>２）フェーズ２では、１ヶ月程度の利用により、タスクユニットの達成履歴から、各ユーザの制作スキルの成長プロセスを類型化する。</w:t>
      </w:r>
    </w:p>
    <w:p w14:paraId="572B01C5" w14:textId="77777777" w:rsidR="002C57C8" w:rsidRDefault="002C57C8" w:rsidP="002C57C8"/>
    <w:p w14:paraId="27EFC6E6" w14:textId="77777777" w:rsidR="002C57C8" w:rsidRDefault="002C57C8" w:rsidP="002C57C8">
      <w:r>
        <w:rPr>
          <w:rFonts w:hint="eastAsia"/>
        </w:rPr>
        <w:t>■結果や結論</w:t>
      </w:r>
    </w:p>
    <w:p w14:paraId="34AE2159" w14:textId="77777777" w:rsidR="002C57C8" w:rsidRDefault="002C57C8" w:rsidP="002C57C8">
      <w:r>
        <w:rPr>
          <w:rFonts w:hint="eastAsia"/>
        </w:rPr>
        <w:t>今まで暗黙的であったコンテンツの制作プロセスが顕在化されたことにより、</w:t>
      </w:r>
      <w:bookmarkStart w:id="0" w:name="_GoBack"/>
      <w:r>
        <w:rPr>
          <w:rFonts w:hint="eastAsia"/>
        </w:rPr>
        <w:t>アマチュアでも制作プロセスを理解して効率的に分担や作業を行うことが可能になるとともに、制作スキルの成長プロセスを明らかにすることができた</w:t>
      </w:r>
      <w:bookmarkEnd w:id="0"/>
      <w:r>
        <w:rPr>
          <w:rFonts w:hint="eastAsia"/>
        </w:rPr>
        <w:t>（予定）</w:t>
      </w:r>
    </w:p>
    <w:p w14:paraId="3E371CF7" w14:textId="3572AB36" w:rsidR="00322453" w:rsidRDefault="00322453"/>
    <w:p w14:paraId="05B615E5" w14:textId="5F1DFE22" w:rsidR="00322453" w:rsidRDefault="00436C87" w:rsidP="00C440A7">
      <w:pPr>
        <w:pStyle w:val="21"/>
      </w:pPr>
      <w:r>
        <w:rPr>
          <w:rFonts w:hint="eastAsia"/>
        </w:rPr>
        <w:t>従来研究</w:t>
      </w:r>
    </w:p>
    <w:p w14:paraId="75DEC2B8" w14:textId="77777777" w:rsidR="00C27403" w:rsidRPr="00603EE2" w:rsidRDefault="00C27403" w:rsidP="00C27403">
      <w:pPr>
        <w:pStyle w:val="IPSJ"/>
        <w:numPr>
          <w:ilvl w:val="0"/>
          <w:numId w:val="0"/>
        </w:numPr>
        <w:ind w:firstLineChars="100" w:firstLine="183"/>
        <w:rPr>
          <w:rFonts w:ascii="ＭＳ 明朝" w:eastAsia="ＭＳ 明朝" w:hAnsi="ＭＳ 明朝"/>
          <w:b w:val="0"/>
        </w:rPr>
      </w:pPr>
      <w:r w:rsidRPr="00603EE2">
        <w:rPr>
          <w:rFonts w:ascii="ＭＳ 明朝" w:eastAsia="ＭＳ 明朝" w:hAnsi="ＭＳ 明朝"/>
          <w:b w:val="0"/>
        </w:rPr>
        <w:t>作業計画やワークフローを記述するための記法として，UML</w:t>
      </w:r>
      <w:r w:rsidRPr="00603EE2">
        <w:rPr>
          <w:rFonts w:ascii="ＭＳ 明朝" w:eastAsia="ＭＳ 明朝" w:hAnsi="ＭＳ 明朝" w:hint="eastAsia"/>
          <w:b w:val="0"/>
        </w:rPr>
        <w:t>[</w:t>
      </w:r>
      <w:bookmarkStart w:id="1" w:name="_Ref401019023"/>
      <w:r w:rsidRPr="00603EE2">
        <w:rPr>
          <w:rStyle w:val="ab"/>
          <w:rFonts w:ascii="ＭＳ 明朝" w:eastAsia="ＭＳ 明朝" w:hAnsi="ＭＳ 明朝"/>
          <w:b w:val="0"/>
        </w:rPr>
        <w:endnoteReference w:id="1"/>
      </w:r>
      <w:bookmarkEnd w:id="1"/>
      <w:r w:rsidRPr="00603EE2">
        <w:rPr>
          <w:rFonts w:ascii="ＭＳ 明朝" w:eastAsia="ＭＳ 明朝" w:hAnsi="ＭＳ 明朝" w:hint="eastAsia"/>
          <w:b w:val="0"/>
        </w:rPr>
        <w:t>]</w:t>
      </w:r>
      <w:r w:rsidRPr="00603EE2">
        <w:rPr>
          <w:rFonts w:ascii="ＭＳ 明朝" w:eastAsia="ＭＳ 明朝" w:hAnsi="ＭＳ 明朝"/>
          <w:b w:val="0"/>
        </w:rPr>
        <w:t>とBPMN</w:t>
      </w:r>
      <w:r w:rsidRPr="00603EE2">
        <w:rPr>
          <w:rFonts w:ascii="ＭＳ 明朝" w:eastAsia="ＭＳ 明朝" w:hAnsi="ＭＳ 明朝" w:hint="eastAsia"/>
          <w:b w:val="0"/>
        </w:rPr>
        <w:t>[</w:t>
      </w:r>
      <w:bookmarkStart w:id="2" w:name="_Ref401019028"/>
      <w:r w:rsidRPr="00603EE2">
        <w:rPr>
          <w:rStyle w:val="ab"/>
          <w:rFonts w:ascii="ＭＳ 明朝" w:eastAsia="ＭＳ 明朝" w:hAnsi="ＭＳ 明朝"/>
          <w:b w:val="0"/>
        </w:rPr>
        <w:endnoteReference w:id="2"/>
      </w:r>
      <w:bookmarkEnd w:id="2"/>
      <w:r w:rsidRPr="00603EE2">
        <w:rPr>
          <w:rFonts w:ascii="ＭＳ 明朝" w:eastAsia="ＭＳ 明朝" w:hAnsi="ＭＳ 明朝" w:hint="eastAsia"/>
          <w:b w:val="0"/>
        </w:rPr>
        <w:t>]</w:t>
      </w:r>
      <w:r w:rsidRPr="00603EE2">
        <w:rPr>
          <w:rFonts w:ascii="ＭＳ 明朝" w:eastAsia="ＭＳ 明朝" w:hAnsi="ＭＳ 明朝"/>
          <w:b w:val="0"/>
        </w:rPr>
        <w:t>が良く利用されている．しかし，これらの記述法では細かな作業の記述をする際に可読性が下がる問題があ</w:t>
      </w:r>
      <w:r>
        <w:rPr>
          <w:rFonts w:ascii="ＭＳ 明朝" w:eastAsia="ＭＳ 明朝" w:hAnsi="ＭＳ 明朝" w:hint="eastAsia"/>
          <w:b w:val="0"/>
        </w:rPr>
        <w:t>ったり，制作者のスキルなどのコンテンツ制作の計画の際に必要な情報の記述ができなかったりと</w:t>
      </w:r>
      <w:r w:rsidRPr="00603EE2">
        <w:rPr>
          <w:rFonts w:ascii="ＭＳ 明朝" w:eastAsia="ＭＳ 明朝" w:hAnsi="ＭＳ 明朝"/>
          <w:b w:val="0"/>
        </w:rPr>
        <w:t>，コンテンツ制作のためのワークフロー記述法として適切ではない．</w:t>
      </w:r>
    </w:p>
    <w:p w14:paraId="7DE0F404" w14:textId="77777777" w:rsidR="00C27403" w:rsidRPr="001E1D66" w:rsidRDefault="00C27403" w:rsidP="00C27403">
      <w:pPr>
        <w:pStyle w:val="IPSJ"/>
        <w:numPr>
          <w:ilvl w:val="0"/>
          <w:numId w:val="0"/>
        </w:numPr>
        <w:ind w:firstLineChars="100" w:firstLine="183"/>
        <w:rPr>
          <w:rFonts w:eastAsia="ＭＳ 明朝" w:hAnsi="ＭＳ 明朝" w:hint="eastAsia"/>
          <w:b w:val="0"/>
        </w:rPr>
      </w:pPr>
      <w:r w:rsidRPr="00603EE2">
        <w:rPr>
          <w:rFonts w:ascii="ＭＳ 明朝" w:eastAsia="ＭＳ 明朝" w:hAnsi="ＭＳ 明朝" w:hint="eastAsia"/>
          <w:b w:val="0"/>
        </w:rPr>
        <w:t>また</w:t>
      </w:r>
      <w:r w:rsidRPr="00603EE2">
        <w:rPr>
          <w:rFonts w:ascii="ＭＳ 明朝" w:eastAsia="ＭＳ 明朝" w:hAnsi="ＭＳ 明朝"/>
          <w:b w:val="0"/>
        </w:rPr>
        <w:t>，作業管理</w:t>
      </w:r>
      <w:r w:rsidRPr="00603EE2">
        <w:rPr>
          <w:rFonts w:ascii="ＭＳ 明朝" w:eastAsia="ＭＳ 明朝" w:hAnsi="ＭＳ 明朝" w:hint="eastAsia"/>
          <w:b w:val="0"/>
        </w:rPr>
        <w:t>をシステム</w:t>
      </w:r>
      <w:r w:rsidRPr="00603EE2">
        <w:rPr>
          <w:rFonts w:ascii="ＭＳ 明朝" w:eastAsia="ＭＳ 明朝" w:hAnsi="ＭＳ 明朝"/>
          <w:b w:val="0"/>
        </w:rPr>
        <w:t>が行うソフトも多数存在している</w:t>
      </w:r>
      <w:r w:rsidRPr="00603EE2">
        <w:rPr>
          <w:rFonts w:eastAsia="ＭＳ 明朝"/>
          <w:b w:val="0"/>
        </w:rPr>
        <w:t>．</w:t>
      </w:r>
      <w:proofErr w:type="spellStart"/>
      <w:r w:rsidRPr="00603EE2">
        <w:rPr>
          <w:rFonts w:eastAsia="ＭＳ 明朝"/>
          <w:b w:val="0"/>
        </w:rPr>
        <w:t>Redmine</w:t>
      </w:r>
      <w:proofErr w:type="spellEnd"/>
      <w:r w:rsidRPr="00603EE2">
        <w:rPr>
          <w:rFonts w:eastAsia="ＭＳ 明朝"/>
          <w:b w:val="0"/>
        </w:rPr>
        <w:t>[</w:t>
      </w:r>
      <w:r w:rsidRPr="00603EE2">
        <w:rPr>
          <w:rStyle w:val="ab"/>
          <w:rFonts w:eastAsia="ＭＳ 明朝"/>
          <w:b w:val="0"/>
        </w:rPr>
        <w:endnoteReference w:id="3"/>
      </w:r>
      <w:r w:rsidRPr="00603EE2">
        <w:rPr>
          <w:rFonts w:eastAsia="ＭＳ 明朝"/>
          <w:b w:val="0"/>
        </w:rPr>
        <w:t>]</w:t>
      </w:r>
      <w:r w:rsidRPr="00603EE2">
        <w:rPr>
          <w:rFonts w:eastAsia="ＭＳ 明朝" w:hint="eastAsia"/>
          <w:b w:val="0"/>
        </w:rPr>
        <w:t>は</w:t>
      </w:r>
      <w:r w:rsidRPr="00603EE2">
        <w:rPr>
          <w:rFonts w:eastAsia="ＭＳ 明朝" w:hint="eastAsia"/>
          <w:b w:val="0"/>
        </w:rPr>
        <w:t>Web</w:t>
      </w:r>
      <w:r w:rsidRPr="00603EE2">
        <w:rPr>
          <w:rFonts w:eastAsia="ＭＳ 明朝" w:hint="eastAsia"/>
          <w:b w:val="0"/>
        </w:rPr>
        <w:t>ブラウザ</w:t>
      </w:r>
      <w:r w:rsidRPr="00603EE2">
        <w:rPr>
          <w:rFonts w:eastAsia="ＭＳ 明朝"/>
          <w:b w:val="0"/>
        </w:rPr>
        <w:t>上でタスク管理が可能で，進捗状況やタスクをチケットで管理することで，</w:t>
      </w:r>
      <w:r w:rsidRPr="00603EE2">
        <w:rPr>
          <w:rFonts w:eastAsia="ＭＳ 明朝" w:hint="eastAsia"/>
          <w:b w:val="0"/>
        </w:rPr>
        <w:t>作業管理を</w:t>
      </w:r>
      <w:r w:rsidRPr="00603EE2">
        <w:rPr>
          <w:rFonts w:eastAsia="ＭＳ 明朝"/>
          <w:b w:val="0"/>
        </w:rPr>
        <w:t>行っている．</w:t>
      </w:r>
      <w:r w:rsidRPr="00603EE2">
        <w:rPr>
          <w:rFonts w:eastAsia="ＭＳ 明朝" w:hAnsi="ＭＳ 明朝"/>
          <w:b w:val="0"/>
        </w:rPr>
        <w:t>作業支援に関する研究としては，</w:t>
      </w:r>
      <w:r>
        <w:rPr>
          <w:rFonts w:eastAsia="ＭＳ 明朝" w:hAnsi="ＭＳ 明朝" w:hint="eastAsia"/>
          <w:b w:val="0"/>
        </w:rPr>
        <w:t>管理</w:t>
      </w:r>
      <w:r w:rsidRPr="00603EE2">
        <w:rPr>
          <w:rFonts w:eastAsia="ＭＳ 明朝" w:hAnsi="ＭＳ 明朝"/>
          <w:b w:val="0"/>
        </w:rPr>
        <w:t>システムによる自動化を用いてユーザの負担軽減を目的としたアプローチがある．大向らは，人間関係ネットワークに基づく情報フィルタリングを用いることで，複数プロジェクトに関わる人間のスケジュールをプライバシーに考慮して</w:t>
      </w:r>
      <w:r w:rsidRPr="00603EE2">
        <w:rPr>
          <w:rFonts w:eastAsia="ＭＳ 明朝" w:hAnsi="ＭＳ 明朝"/>
          <w:b w:val="0"/>
        </w:rPr>
        <w:lastRenderedPageBreak/>
        <w:t>公開する，スケジュール管理システムを提案した</w:t>
      </w:r>
      <w:r w:rsidRPr="00603EE2">
        <w:rPr>
          <w:rFonts w:eastAsia="ＭＳ 明朝" w:hAnsi="ＭＳ 明朝" w:hint="eastAsia"/>
          <w:b w:val="0"/>
        </w:rPr>
        <w:t>[</w:t>
      </w:r>
      <w:r w:rsidRPr="00603EE2">
        <w:rPr>
          <w:rStyle w:val="ab"/>
          <w:rFonts w:eastAsia="ＭＳ 明朝" w:hAnsi="ＭＳ 明朝"/>
          <w:b w:val="0"/>
        </w:rPr>
        <w:endnoteReference w:id="4"/>
      </w:r>
      <w:r w:rsidRPr="00603EE2">
        <w:rPr>
          <w:rFonts w:eastAsia="ＭＳ 明朝" w:hAnsi="ＭＳ 明朝" w:hint="eastAsia"/>
          <w:b w:val="0"/>
        </w:rPr>
        <w:t>]</w:t>
      </w:r>
      <w:r w:rsidRPr="00603EE2">
        <w:rPr>
          <w:rFonts w:eastAsia="ＭＳ 明朝" w:hAnsi="ＭＳ 明朝"/>
          <w:b w:val="0"/>
        </w:rPr>
        <w:t>．複数プロジェクトに係わる</w:t>
      </w:r>
      <w:r>
        <w:rPr>
          <w:rFonts w:eastAsia="ＭＳ 明朝" w:hAnsi="ＭＳ 明朝"/>
          <w:b w:val="0"/>
        </w:rPr>
        <w:t>場合の時間管理をより効率的に行うことで，ユーザの支援を行</w:t>
      </w:r>
      <w:r>
        <w:rPr>
          <w:rFonts w:eastAsia="ＭＳ 明朝" w:hAnsi="ＭＳ 明朝" w:hint="eastAsia"/>
          <w:b w:val="0"/>
        </w:rPr>
        <w:t>っている</w:t>
      </w:r>
      <w:r>
        <w:rPr>
          <w:rFonts w:eastAsia="ＭＳ 明朝" w:hAnsi="ＭＳ 明朝"/>
          <w:b w:val="0"/>
        </w:rPr>
        <w:t>．</w:t>
      </w:r>
      <w:r w:rsidRPr="00603EE2">
        <w:rPr>
          <w:rFonts w:eastAsia="ＭＳ 明朝" w:hAnsi="ＭＳ 明朝"/>
          <w:b w:val="0"/>
        </w:rPr>
        <w:t>ワークフローの動的再計画による研究</w:t>
      </w:r>
      <w:r w:rsidRPr="00603EE2">
        <w:rPr>
          <w:rFonts w:eastAsia="ＭＳ 明朝" w:hAnsi="ＭＳ 明朝" w:hint="eastAsia"/>
          <w:b w:val="0"/>
        </w:rPr>
        <w:t>では</w:t>
      </w:r>
      <w:r w:rsidRPr="00603EE2">
        <w:rPr>
          <w:rFonts w:eastAsia="ＭＳ 明朝" w:hAnsi="ＭＳ 明朝"/>
          <w:b w:val="0"/>
        </w:rPr>
        <w:t>，垂水らはマルチエージェントシステムを用いることでシステムが動的に時間管理や再計画を行うシステムを提案している</w:t>
      </w:r>
      <w:r w:rsidRPr="00603EE2">
        <w:rPr>
          <w:rFonts w:eastAsia="ＭＳ 明朝"/>
          <w:b w:val="0"/>
        </w:rPr>
        <w:t>[</w:t>
      </w:r>
      <w:r w:rsidRPr="00603EE2">
        <w:rPr>
          <w:rStyle w:val="ab"/>
          <w:rFonts w:eastAsia="ＭＳ 明朝"/>
          <w:b w:val="0"/>
        </w:rPr>
        <w:endnoteReference w:id="5"/>
      </w:r>
      <w:r w:rsidRPr="00603EE2">
        <w:rPr>
          <w:rFonts w:eastAsia="ＭＳ 明朝"/>
          <w:b w:val="0"/>
        </w:rPr>
        <w:t>]</w:t>
      </w:r>
      <w:r w:rsidRPr="00603EE2">
        <w:rPr>
          <w:rFonts w:eastAsia="ＭＳ 明朝" w:hAnsi="ＭＳ 明朝"/>
          <w:b w:val="0"/>
        </w:rPr>
        <w:t>．</w:t>
      </w:r>
      <w:r w:rsidRPr="00603EE2">
        <w:rPr>
          <w:rFonts w:eastAsia="ＭＳ 明朝" w:hAnsi="ＭＳ 明朝" w:hint="eastAsia"/>
          <w:b w:val="0"/>
        </w:rPr>
        <w:t>し</w:t>
      </w:r>
      <w:r w:rsidRPr="00603EE2">
        <w:rPr>
          <w:rFonts w:eastAsia="ＭＳ 明朝" w:hint="eastAsia"/>
          <w:b w:val="0"/>
        </w:rPr>
        <w:t>かし</w:t>
      </w:r>
      <w:r w:rsidRPr="00603EE2">
        <w:rPr>
          <w:rFonts w:eastAsia="ＭＳ 明朝"/>
          <w:b w:val="0"/>
        </w:rPr>
        <w:t>，これらの既存の手法では作業中の作業管理はサポートしているが，作業前の計画段階</w:t>
      </w:r>
      <w:r w:rsidRPr="00603EE2">
        <w:rPr>
          <w:rFonts w:eastAsia="ＭＳ 明朝" w:hint="eastAsia"/>
          <w:b w:val="0"/>
        </w:rPr>
        <w:t>での</w:t>
      </w:r>
      <w:r w:rsidRPr="00603EE2">
        <w:rPr>
          <w:rFonts w:eastAsia="ＭＳ 明朝"/>
          <w:b w:val="0"/>
        </w:rPr>
        <w:t>支援や，作業後のフィードバックが十分になされて</w:t>
      </w:r>
      <w:r w:rsidRPr="00603EE2">
        <w:rPr>
          <w:rFonts w:eastAsia="ＭＳ 明朝" w:hint="eastAsia"/>
          <w:b w:val="0"/>
        </w:rPr>
        <w:t>いない</w:t>
      </w:r>
      <w:r w:rsidRPr="00603EE2">
        <w:rPr>
          <w:rFonts w:eastAsia="ＭＳ 明朝"/>
          <w:b w:val="0"/>
        </w:rPr>
        <w:t>問題があ</w:t>
      </w:r>
      <w:r w:rsidRPr="00603EE2">
        <w:rPr>
          <w:rFonts w:eastAsia="ＭＳ 明朝" w:hint="eastAsia"/>
          <w:b w:val="0"/>
        </w:rPr>
        <w:t>る</w:t>
      </w:r>
      <w:r w:rsidRPr="00603EE2">
        <w:rPr>
          <w:rFonts w:eastAsia="ＭＳ 明朝"/>
          <w:b w:val="0"/>
        </w:rPr>
        <w:t>．</w:t>
      </w:r>
    </w:p>
    <w:p w14:paraId="39FE424D" w14:textId="77777777" w:rsidR="00C27403" w:rsidRPr="00603EE2" w:rsidRDefault="00C27403" w:rsidP="00C27403">
      <w:pPr>
        <w:pStyle w:val="IPSJ"/>
        <w:numPr>
          <w:ilvl w:val="0"/>
          <w:numId w:val="0"/>
        </w:numPr>
        <w:ind w:firstLineChars="100" w:firstLine="183"/>
        <w:rPr>
          <w:rFonts w:eastAsia="ＭＳ 明朝"/>
          <w:b w:val="0"/>
        </w:rPr>
      </w:pPr>
      <w:r>
        <w:rPr>
          <w:rFonts w:eastAsia="ＭＳ 明朝" w:hAnsi="ＭＳ 明朝" w:hint="eastAsia"/>
          <w:b w:val="0"/>
        </w:rPr>
        <w:t>ビジネスプロセスなどの一</w:t>
      </w:r>
      <w:r w:rsidRPr="00603EE2">
        <w:rPr>
          <w:rFonts w:eastAsia="ＭＳ 明朝" w:hAnsi="ＭＳ 明朝"/>
          <w:b w:val="0"/>
        </w:rPr>
        <w:t>般的な場面ではなく，特定の状況での使用に焦点を当ててプロセスを記述する方法を開発する研究も行われている．医療分野では，下野らは通常のビジネスプロセスと異なる特殊性を持っていることについて言及している</w:t>
      </w:r>
      <w:r w:rsidRPr="00603EE2">
        <w:rPr>
          <w:rFonts w:eastAsia="ＭＳ 明朝"/>
          <w:b w:val="0"/>
        </w:rPr>
        <w:t>[</w:t>
      </w:r>
      <w:r w:rsidRPr="00603EE2">
        <w:rPr>
          <w:rStyle w:val="ab"/>
          <w:rFonts w:eastAsia="ＭＳ 明朝"/>
          <w:b w:val="0"/>
        </w:rPr>
        <w:endnoteReference w:id="6"/>
      </w:r>
      <w:r w:rsidRPr="00603EE2">
        <w:rPr>
          <w:rFonts w:eastAsia="ＭＳ 明朝"/>
          <w:b w:val="0"/>
        </w:rPr>
        <w:t>]</w:t>
      </w:r>
      <w:r w:rsidRPr="00603EE2">
        <w:rPr>
          <w:rFonts w:eastAsia="ＭＳ 明朝" w:hAnsi="ＭＳ 明朝"/>
          <w:b w:val="0"/>
        </w:rPr>
        <w:t>．</w:t>
      </w:r>
      <w:r>
        <w:rPr>
          <w:rFonts w:eastAsia="ＭＳ 明朝" w:hAnsi="ＭＳ 明朝" w:hint="eastAsia"/>
          <w:b w:val="0"/>
        </w:rPr>
        <w:t>やり直しがきかない，患者ごとにプロセスを変化させる必要があるなどが言及されている．</w:t>
      </w:r>
      <w:r w:rsidRPr="00603EE2">
        <w:rPr>
          <w:rFonts w:eastAsia="ＭＳ 明朝" w:hAnsi="ＭＳ 明朝"/>
          <w:b w:val="0"/>
        </w:rPr>
        <w:t>医療分野における特殊性を考慮した医療プロセス記述法として，</w:t>
      </w:r>
      <w:proofErr w:type="spellStart"/>
      <w:r w:rsidRPr="00603EE2">
        <w:rPr>
          <w:rFonts w:eastAsia="ＭＳ 明朝"/>
          <w:b w:val="0"/>
        </w:rPr>
        <w:t>Avrumin</w:t>
      </w:r>
      <w:proofErr w:type="spellEnd"/>
      <w:r w:rsidRPr="00603EE2">
        <w:rPr>
          <w:rFonts w:eastAsia="ＭＳ 明朝" w:hAnsi="ＭＳ 明朝"/>
          <w:b w:val="0"/>
        </w:rPr>
        <w:t>らからは</w:t>
      </w:r>
      <w:r w:rsidRPr="00603EE2">
        <w:rPr>
          <w:rFonts w:eastAsia="ＭＳ 明朝"/>
          <w:b w:val="0"/>
        </w:rPr>
        <w:t>Little-JIL</w:t>
      </w:r>
      <w:r w:rsidRPr="00603EE2">
        <w:rPr>
          <w:rFonts w:eastAsia="ＭＳ 明朝" w:hAnsi="ＭＳ 明朝"/>
          <w:b w:val="0"/>
        </w:rPr>
        <w:t>という手法が提案されており，モデル化・解析が行われている</w:t>
      </w:r>
      <w:r w:rsidRPr="00603EE2">
        <w:rPr>
          <w:rFonts w:eastAsia="ＭＳ 明朝"/>
          <w:b w:val="0"/>
        </w:rPr>
        <w:t>[</w:t>
      </w:r>
      <w:r w:rsidRPr="00603EE2">
        <w:rPr>
          <w:rStyle w:val="ab"/>
          <w:rFonts w:eastAsia="ＭＳ 明朝"/>
          <w:b w:val="0"/>
        </w:rPr>
        <w:endnoteReference w:id="7"/>
      </w:r>
      <w:r w:rsidRPr="00603EE2">
        <w:rPr>
          <w:rFonts w:eastAsia="ＭＳ 明朝"/>
          <w:b w:val="0"/>
        </w:rPr>
        <w:t>]</w:t>
      </w:r>
      <w:r w:rsidRPr="00603EE2">
        <w:rPr>
          <w:rFonts w:eastAsia="ＭＳ 明朝" w:hAnsi="ＭＳ 明朝"/>
          <w:b w:val="0"/>
        </w:rPr>
        <w:t>．標準的なプロセス実行だけでなく，様々な例外やメッセージにリアクティブに対応する処理の記述が可能なことが大きな特徴である．このように特定の用途に応じて必要となる要素を分析し，適切なプロセス記述法を提案することは重要である．</w:t>
      </w:r>
    </w:p>
    <w:p w14:paraId="6DAD2EB4" w14:textId="77777777" w:rsidR="00C27403" w:rsidRPr="00C27403" w:rsidRDefault="00C27403" w:rsidP="00C27403"/>
    <w:p w14:paraId="27E595E5" w14:textId="77777777" w:rsidR="00C27403" w:rsidRPr="00C27403" w:rsidRDefault="00C27403" w:rsidP="00C27403">
      <w:pPr>
        <w:rPr>
          <w:rFonts w:hint="eastAsia"/>
        </w:rPr>
      </w:pPr>
    </w:p>
    <w:p w14:paraId="431F1A14" w14:textId="43CB8D31" w:rsidR="003D0C13" w:rsidRDefault="003D0C13" w:rsidP="003D0C13">
      <w:pPr>
        <w:rPr>
          <w:rFonts w:hint="eastAsia"/>
        </w:rPr>
      </w:pPr>
      <w:r>
        <w:rPr>
          <w:rFonts w:hint="eastAsia"/>
        </w:rPr>
        <w:t>１）ワークフローの研究</w:t>
      </w:r>
    </w:p>
    <w:p w14:paraId="1B384EDB" w14:textId="77777777" w:rsidR="003D0C13" w:rsidRDefault="003D0C13" w:rsidP="003D0C13">
      <w:pPr>
        <w:rPr>
          <w:rFonts w:hint="eastAsia"/>
        </w:rPr>
      </w:pPr>
      <w:r>
        <w:rPr>
          <w:rFonts w:hint="eastAsia"/>
        </w:rPr>
        <w:t>２）スケジュール管理の研究</w:t>
      </w:r>
    </w:p>
    <w:p w14:paraId="5A35D603" w14:textId="77777777" w:rsidR="003D0C13" w:rsidRDefault="003D0C13" w:rsidP="003D0C13">
      <w:r>
        <w:rPr>
          <w:rFonts w:hint="eastAsia"/>
        </w:rPr>
        <w:t>３）システム開発法の研究（開発プロセス、ドキュメンテーション、要件定義・システムの記述法）</w:t>
      </w:r>
    </w:p>
    <w:p w14:paraId="72F46252" w14:textId="2F5B8A2B" w:rsidR="003D0C13" w:rsidRPr="00C27403" w:rsidRDefault="003D0C13" w:rsidP="003D0C13">
      <w:pPr>
        <w:rPr>
          <w:rFonts w:hint="eastAsia"/>
          <w:b/>
        </w:rPr>
      </w:pPr>
      <w:r w:rsidRPr="00C27403">
        <w:rPr>
          <w:rFonts w:hint="eastAsia"/>
          <w:b/>
        </w:rPr>
        <w:t>※サーベイが</w:t>
      </w:r>
      <w:r w:rsidRPr="00C27403">
        <w:rPr>
          <w:b/>
        </w:rPr>
        <w:t>必要</w:t>
      </w:r>
    </w:p>
    <w:p w14:paraId="5E60229B" w14:textId="77777777" w:rsidR="003D0C13" w:rsidRDefault="003D0C13" w:rsidP="003D0C13">
      <w:r>
        <w:rPr>
          <w:rFonts w:hint="eastAsia"/>
        </w:rPr>
        <w:t>４）コンテンツ制作支援の研究（ないかもしれない、事例ベースの何か）</w:t>
      </w:r>
    </w:p>
    <w:p w14:paraId="65D062AB" w14:textId="0E1871B6" w:rsidR="003D0C13" w:rsidRPr="00C27403" w:rsidRDefault="003D0C13" w:rsidP="003D0C13">
      <w:pPr>
        <w:rPr>
          <w:rFonts w:hint="eastAsia"/>
          <w:b/>
        </w:rPr>
      </w:pPr>
      <w:r w:rsidRPr="00C27403">
        <w:rPr>
          <w:rFonts w:hint="eastAsia"/>
          <w:b/>
        </w:rPr>
        <w:t>※</w:t>
      </w:r>
      <w:r w:rsidRPr="00C27403">
        <w:rPr>
          <w:b/>
        </w:rPr>
        <w:t>サーベイが必要</w:t>
      </w:r>
    </w:p>
    <w:p w14:paraId="234DABEF" w14:textId="291C7544" w:rsidR="003D0C13" w:rsidRPr="003D0C13" w:rsidRDefault="003D0C13" w:rsidP="003D0C13">
      <w:r>
        <w:rPr>
          <w:rFonts w:hint="eastAsia"/>
        </w:rPr>
        <w:t>５）グループウェアの研究（できれば制作支援に近いところ、開発におけるコミュニケーションの研究も含む）</w:t>
      </w:r>
    </w:p>
    <w:p w14:paraId="75C9BB20" w14:textId="20BF8288" w:rsidR="003D0C13" w:rsidRPr="00C27403" w:rsidRDefault="003D0C13" w:rsidP="003D0C13">
      <w:pPr>
        <w:rPr>
          <w:rFonts w:hint="eastAsia"/>
          <w:b/>
        </w:rPr>
      </w:pPr>
      <w:r w:rsidRPr="00C27403">
        <w:rPr>
          <w:rFonts w:hint="eastAsia"/>
          <w:b/>
        </w:rPr>
        <w:t>※</w:t>
      </w:r>
      <w:r w:rsidRPr="00C27403">
        <w:rPr>
          <w:b/>
        </w:rPr>
        <w:t>サーベイが必要</w:t>
      </w:r>
    </w:p>
    <w:p w14:paraId="32681C9A" w14:textId="218738B5" w:rsidR="00436C87" w:rsidRDefault="00C9044E" w:rsidP="00BC02DA">
      <w:pPr>
        <w:pStyle w:val="1"/>
      </w:pPr>
      <w:r>
        <w:rPr>
          <w:rFonts w:hint="eastAsia"/>
        </w:rPr>
        <w:t>システム概要</w:t>
      </w:r>
    </w:p>
    <w:p w14:paraId="7B87BDBF" w14:textId="48117117" w:rsidR="00C9044E" w:rsidRDefault="00C440A7" w:rsidP="00C9044E">
      <w:pPr>
        <w:pStyle w:val="21"/>
      </w:pPr>
      <w:r>
        <w:rPr>
          <w:rFonts w:hint="eastAsia"/>
        </w:rPr>
        <w:t>コンセプト設計</w:t>
      </w:r>
    </w:p>
    <w:p w14:paraId="45CBD505" w14:textId="0DEB7D48" w:rsidR="00C9044E" w:rsidRDefault="00C9044E" w:rsidP="00C9044E">
      <w:pPr>
        <w:pStyle w:val="21"/>
      </w:pPr>
      <w:r>
        <w:rPr>
          <w:rFonts w:hint="eastAsia"/>
        </w:rPr>
        <w:t>システム構成</w:t>
      </w:r>
    </w:p>
    <w:p w14:paraId="4FA5278F" w14:textId="04C4373D" w:rsidR="00C9044E" w:rsidRDefault="00C9044E" w:rsidP="00C9044E">
      <w:pPr>
        <w:pStyle w:val="1"/>
      </w:pPr>
      <w:r>
        <w:rPr>
          <w:rFonts w:hint="eastAsia"/>
        </w:rPr>
        <w:t>コンテンツ</w:t>
      </w:r>
      <w:r>
        <w:t>制作</w:t>
      </w:r>
      <w:r>
        <w:rPr>
          <w:rFonts w:hint="eastAsia"/>
        </w:rPr>
        <w:t>のためのワークフロー</w:t>
      </w:r>
      <w:r>
        <w:t>記述</w:t>
      </w:r>
    </w:p>
    <w:p w14:paraId="0AEF8B2E" w14:textId="7CD770BB" w:rsidR="003D0C13" w:rsidRDefault="003D0C13" w:rsidP="003D0C13">
      <w:r>
        <w:rPr>
          <w:rFonts w:hint="eastAsia"/>
        </w:rPr>
        <w:t>目的</w:t>
      </w:r>
      <w:r>
        <w:t>：</w:t>
      </w:r>
    </w:p>
    <w:p w14:paraId="700CA14E" w14:textId="14C5EFCA" w:rsidR="003D0C13" w:rsidRDefault="003D0C13" w:rsidP="003D0C13">
      <w:r>
        <w:rPr>
          <w:rFonts w:hint="eastAsia"/>
        </w:rPr>
        <w:t>・</w:t>
      </w:r>
      <w:r>
        <w:t>コンテンツ制作の顕在化</w:t>
      </w:r>
    </w:p>
    <w:p w14:paraId="088CC6FE" w14:textId="0024B9B9" w:rsidR="003D0C13" w:rsidRPr="003D0C13" w:rsidRDefault="003D0C13" w:rsidP="003D0C13">
      <w:pPr>
        <w:rPr>
          <w:rFonts w:hint="eastAsia"/>
        </w:rPr>
      </w:pPr>
      <w:r>
        <w:rPr>
          <w:rFonts w:hint="eastAsia"/>
        </w:rPr>
        <w:t>・</w:t>
      </w:r>
      <w:r>
        <w:t>視認性を損なわない</w:t>
      </w:r>
    </w:p>
    <w:p w14:paraId="1942B3EC" w14:textId="08444680" w:rsidR="00E43E60" w:rsidRDefault="00D04BED" w:rsidP="006E3A2B">
      <w:pPr>
        <w:pStyle w:val="21"/>
      </w:pPr>
      <w:r>
        <w:rPr>
          <w:rFonts w:hint="eastAsia"/>
        </w:rPr>
        <w:t>BPML</w:t>
      </w:r>
      <w:r>
        <w:rPr>
          <w:rFonts w:hint="eastAsia"/>
        </w:rPr>
        <w:t>を拡張</w:t>
      </w:r>
      <w:r>
        <w:t>させたワークフロー記述法</w:t>
      </w:r>
    </w:p>
    <w:p w14:paraId="7687DD59" w14:textId="1D92C99F" w:rsidR="00C9044E" w:rsidRPr="00063F84" w:rsidRDefault="003D0C13" w:rsidP="00C9044E">
      <w:pPr>
        <w:rPr>
          <w:rFonts w:hint="eastAsia"/>
        </w:rPr>
      </w:pPr>
      <w:r>
        <w:rPr>
          <w:rFonts w:hint="eastAsia"/>
        </w:rPr>
        <w:t>BPMN</w:t>
      </w:r>
      <w:r>
        <w:rPr>
          <w:rFonts w:hint="eastAsia"/>
        </w:rPr>
        <w:t>を</w:t>
      </w:r>
      <w:r>
        <w:t>ベースに</w:t>
      </w:r>
    </w:p>
    <w:p w14:paraId="5B605DA6" w14:textId="5898DB2C" w:rsidR="00C9044E" w:rsidRPr="00C9044E" w:rsidRDefault="00C9044E" w:rsidP="00C9044E">
      <w:pPr>
        <w:pStyle w:val="1"/>
      </w:pPr>
      <w:r>
        <w:rPr>
          <w:rFonts w:hint="eastAsia"/>
        </w:rPr>
        <w:lastRenderedPageBreak/>
        <w:t>ワークフロー</w:t>
      </w:r>
      <w:r>
        <w:t>管理システム</w:t>
      </w:r>
    </w:p>
    <w:p w14:paraId="50672111" w14:textId="09917646" w:rsidR="00D04BED" w:rsidRDefault="00D04BED" w:rsidP="00D04BED">
      <w:pPr>
        <w:pStyle w:val="21"/>
      </w:pPr>
      <w:r>
        <w:rPr>
          <w:rFonts w:hint="eastAsia"/>
        </w:rPr>
        <w:t>ワークフロー</w:t>
      </w:r>
      <w:r>
        <w:t>管理システム</w:t>
      </w:r>
    </w:p>
    <w:p w14:paraId="462C01E0" w14:textId="751798A2" w:rsidR="00E43E60" w:rsidRPr="00E43E60" w:rsidRDefault="00E43E60" w:rsidP="00C9044E">
      <w:pPr>
        <w:pStyle w:val="21"/>
      </w:pPr>
      <w:r>
        <w:rPr>
          <w:rFonts w:hint="eastAsia"/>
        </w:rPr>
        <w:t>要件</w:t>
      </w:r>
      <w:r>
        <w:t>定義</w:t>
      </w:r>
    </w:p>
    <w:p w14:paraId="5CA5C01A" w14:textId="63ADE44E" w:rsidR="00D04BED" w:rsidRPr="00D04BED" w:rsidRDefault="003F52D6" w:rsidP="003F52D6">
      <w:pPr>
        <w:pStyle w:val="1"/>
      </w:pPr>
      <w:r>
        <w:rPr>
          <w:rFonts w:hint="eastAsia"/>
        </w:rPr>
        <w:t>作業</w:t>
      </w:r>
      <w:r>
        <w:t>履歴の</w:t>
      </w:r>
      <w:r>
        <w:rPr>
          <w:rFonts w:hint="eastAsia"/>
        </w:rPr>
        <w:t>視覚化</w:t>
      </w:r>
    </w:p>
    <w:p w14:paraId="3B63DF7B" w14:textId="3A9890BA" w:rsidR="00436C87" w:rsidRDefault="00BC02DA" w:rsidP="00BC02DA">
      <w:pPr>
        <w:pStyle w:val="1"/>
      </w:pPr>
      <w:r>
        <w:rPr>
          <w:rFonts w:hint="eastAsia"/>
        </w:rPr>
        <w:t>評価実験</w:t>
      </w:r>
    </w:p>
    <w:p w14:paraId="60F39D9B" w14:textId="5AE97974" w:rsidR="00322453" w:rsidRDefault="00BC02DA" w:rsidP="00BC02DA">
      <w:pPr>
        <w:pStyle w:val="1"/>
      </w:pPr>
      <w:r>
        <w:rPr>
          <w:rFonts w:hint="eastAsia"/>
        </w:rPr>
        <w:t>結論</w:t>
      </w:r>
    </w:p>
    <w:p w14:paraId="2F3C93AB" w14:textId="77777777" w:rsidR="00322453" w:rsidRDefault="00322453"/>
    <w:p w14:paraId="6F7DF507" w14:textId="77777777" w:rsidR="00322453" w:rsidRDefault="00322453"/>
    <w:p w14:paraId="2CD46ACD" w14:textId="77777777" w:rsidR="00322453" w:rsidRDefault="00322453"/>
    <w:p w14:paraId="67A44884" w14:textId="77777777" w:rsidR="00322453" w:rsidRDefault="00322453"/>
    <w:p w14:paraId="240B001F" w14:textId="77777777" w:rsidR="00322453" w:rsidRDefault="00322453"/>
    <w:p w14:paraId="1D90E206" w14:textId="77777777" w:rsidR="00322453" w:rsidRDefault="00322453"/>
    <w:p w14:paraId="74E37C26" w14:textId="77777777" w:rsidR="00322453" w:rsidRDefault="00322453"/>
    <w:p w14:paraId="28D0859B" w14:textId="77777777" w:rsidR="00322453" w:rsidRDefault="00322453"/>
    <w:p w14:paraId="58382701" w14:textId="77777777" w:rsidR="00322453" w:rsidRDefault="00322453"/>
    <w:p w14:paraId="408DA1A6" w14:textId="77777777" w:rsidR="00322453" w:rsidRDefault="00322453"/>
    <w:p w14:paraId="4718B48A" w14:textId="77777777" w:rsidR="00322453" w:rsidRDefault="00322453"/>
    <w:p w14:paraId="48565555" w14:textId="77777777" w:rsidR="00322453" w:rsidRDefault="00322453"/>
    <w:p w14:paraId="18743492" w14:textId="77777777" w:rsidR="00322453" w:rsidRDefault="00322453"/>
    <w:p w14:paraId="5BDE971C" w14:textId="77777777" w:rsidR="00322453" w:rsidRDefault="00322453"/>
    <w:p w14:paraId="3C71A77E" w14:textId="77777777" w:rsidR="00322453" w:rsidRDefault="00322453"/>
    <w:p w14:paraId="6AEF737C" w14:textId="77777777" w:rsidR="00322453" w:rsidRDefault="00322453"/>
    <w:p w14:paraId="54C075D9" w14:textId="77777777" w:rsidR="00322453" w:rsidRDefault="00322453"/>
    <w:p w14:paraId="090C3FAB" w14:textId="77777777" w:rsidR="00322453" w:rsidRDefault="00322453"/>
    <w:p w14:paraId="64B5B4EA" w14:textId="77777777" w:rsidR="00322453" w:rsidRDefault="00322453"/>
    <w:p w14:paraId="32797BBA" w14:textId="77777777" w:rsidR="00322453" w:rsidRDefault="00322453"/>
    <w:p w14:paraId="412ACBDE" w14:textId="77777777" w:rsidR="00322453" w:rsidRDefault="00322453"/>
    <w:p w14:paraId="497FAA24" w14:textId="77777777" w:rsidR="00322453" w:rsidRDefault="00322453"/>
    <w:p w14:paraId="085FFD93" w14:textId="77777777" w:rsidR="00322453" w:rsidRDefault="00322453"/>
    <w:p w14:paraId="4A194BE1" w14:textId="77777777" w:rsidR="00322453" w:rsidRDefault="00322453"/>
    <w:p w14:paraId="0547AD61" w14:textId="77777777" w:rsidR="00322453" w:rsidRDefault="00322453"/>
    <w:p w14:paraId="5C63F362" w14:textId="77777777" w:rsidR="00322453" w:rsidRDefault="00322453"/>
    <w:p w14:paraId="6B6F8351" w14:textId="77777777" w:rsidR="00322453" w:rsidRDefault="00322453"/>
    <w:p w14:paraId="0C49FC02" w14:textId="77777777" w:rsidR="00322453" w:rsidRDefault="00322453"/>
    <w:p w14:paraId="3E8CCF12" w14:textId="77777777" w:rsidR="00322453" w:rsidRDefault="00322453"/>
    <w:p w14:paraId="0AD5C415" w14:textId="77777777" w:rsidR="00322453" w:rsidRDefault="00322453"/>
    <w:p w14:paraId="6DF3D780" w14:textId="77777777" w:rsidR="00322453" w:rsidRDefault="00322453"/>
    <w:p w14:paraId="031862FC" w14:textId="77777777" w:rsidR="00322453" w:rsidRDefault="00322453"/>
    <w:p w14:paraId="3ED77677" w14:textId="77777777" w:rsidR="00322453" w:rsidRDefault="00322453"/>
    <w:p w14:paraId="733DC01B" w14:textId="77777777" w:rsidR="00322453" w:rsidRDefault="00322453"/>
    <w:p w14:paraId="475592C9" w14:textId="77777777" w:rsidR="00322453" w:rsidRDefault="00322453"/>
    <w:p w14:paraId="2EB76A5B" w14:textId="77777777" w:rsidR="00322453" w:rsidRDefault="00322453"/>
    <w:p w14:paraId="4ACE6B48" w14:textId="77777777" w:rsidR="00322453" w:rsidRDefault="00322453"/>
    <w:sectPr w:rsidR="00322453">
      <w:footerReference w:type="even" r:id="rId10"/>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AE89A" w14:textId="77777777" w:rsidR="00BD5CF6" w:rsidRDefault="00BD5CF6"/>
  </w:endnote>
  <w:endnote w:type="continuationSeparator" w:id="0">
    <w:p w14:paraId="0A7E2B8B" w14:textId="77777777" w:rsidR="00BD5CF6" w:rsidRDefault="00BD5CF6"/>
  </w:endnote>
  <w:endnote w:id="1">
    <w:p w14:paraId="6A425FC2" w14:textId="77777777" w:rsidR="00C27403" w:rsidRDefault="00C27403" w:rsidP="00C27403">
      <w:pPr>
        <w:pStyle w:val="aa"/>
      </w:pPr>
      <w:r>
        <w:rPr>
          <w:rStyle w:val="ab"/>
        </w:rPr>
        <w:endnoteRef/>
      </w:r>
      <w:r>
        <w:t xml:space="preserve"> </w:t>
      </w:r>
      <w:r>
        <w:rPr>
          <w:rFonts w:hint="eastAsia"/>
        </w:rPr>
        <w:t>OMG : Unified Modeling Language(online), available from</w:t>
      </w:r>
      <w:r w:rsidRPr="001E11DC">
        <w:rPr>
          <w:rFonts w:hint="eastAsia"/>
        </w:rPr>
        <w:t xml:space="preserve">　</w:t>
      </w:r>
      <w:r>
        <w:rPr>
          <w:rFonts w:hint="eastAsia"/>
        </w:rPr>
        <w:t>&lt;</w:t>
      </w:r>
      <w:r w:rsidRPr="001E11DC">
        <w:rPr>
          <w:rFonts w:hint="eastAsia"/>
        </w:rPr>
        <w:t>http://www.uml.org/</w:t>
      </w:r>
      <w:r>
        <w:rPr>
          <w:rFonts w:hint="eastAsia"/>
        </w:rPr>
        <w:t>&gt;(accessed 2014-10-17)</w:t>
      </w:r>
    </w:p>
  </w:endnote>
  <w:endnote w:id="2">
    <w:p w14:paraId="0F6082E0" w14:textId="77777777" w:rsidR="00C27403" w:rsidRDefault="00C27403" w:rsidP="00C27403">
      <w:pPr>
        <w:pStyle w:val="aa"/>
      </w:pPr>
      <w:r>
        <w:rPr>
          <w:rStyle w:val="ab"/>
        </w:rPr>
        <w:endnoteRef/>
      </w:r>
      <w:r>
        <w:t xml:space="preserve"> </w:t>
      </w:r>
      <w:r>
        <w:rPr>
          <w:rFonts w:hint="eastAsia"/>
        </w:rPr>
        <w:t>OMG : Business Process Model and Notation(online), available from &lt;</w:t>
      </w:r>
      <w:r w:rsidRPr="001E11DC">
        <w:t xml:space="preserve"> http://www.bpmn.org/</w:t>
      </w:r>
      <w:r>
        <w:rPr>
          <w:rFonts w:hint="eastAsia"/>
        </w:rPr>
        <w:t>&gt;(accessed 2014-10-17)</w:t>
      </w:r>
    </w:p>
  </w:endnote>
  <w:endnote w:id="3">
    <w:p w14:paraId="04898659" w14:textId="77777777" w:rsidR="00C27403" w:rsidRPr="00585A80" w:rsidRDefault="00C27403" w:rsidP="00C27403">
      <w:pPr>
        <w:pStyle w:val="aa"/>
      </w:pPr>
      <w:r>
        <w:rPr>
          <w:rStyle w:val="ab"/>
        </w:rPr>
        <w:endnoteRef/>
      </w:r>
      <w:r>
        <w:t xml:space="preserve"> </w:t>
      </w:r>
      <w:r w:rsidRPr="00585A80">
        <w:t>Redmine.JP : REDMINE(online), available from</w:t>
      </w:r>
      <w:r>
        <w:rPr>
          <w:rFonts w:hint="eastAsia"/>
        </w:rPr>
        <w:t xml:space="preserve"> </w:t>
      </w:r>
      <w:r w:rsidRPr="00585A80">
        <w:t>&lt;http://redmine.jp/&gt;(accessed 2014-10-17)</w:t>
      </w:r>
    </w:p>
  </w:endnote>
  <w:endnote w:id="4">
    <w:p w14:paraId="2AF3B5F0" w14:textId="77777777" w:rsidR="00C27403" w:rsidRDefault="00C27403" w:rsidP="00C27403">
      <w:pPr>
        <w:pStyle w:val="aa"/>
      </w:pPr>
      <w:r>
        <w:rPr>
          <w:rStyle w:val="ab"/>
        </w:rPr>
        <w:endnoteRef/>
      </w:r>
      <w:r w:rsidRPr="00514777">
        <w:rPr>
          <w:rFonts w:hint="eastAsia"/>
        </w:rPr>
        <w:t>大向一輝</w:t>
      </w:r>
      <w:r>
        <w:rPr>
          <w:rFonts w:hint="eastAsia"/>
        </w:rPr>
        <w:t xml:space="preserve">, </w:t>
      </w:r>
      <w:r w:rsidRPr="00514777">
        <w:rPr>
          <w:rFonts w:hint="eastAsia"/>
        </w:rPr>
        <w:t>武田英明</w:t>
      </w:r>
      <w:r>
        <w:rPr>
          <w:rFonts w:hint="eastAsia"/>
        </w:rPr>
        <w:t xml:space="preserve"> : </w:t>
      </w:r>
      <w:r w:rsidRPr="00514777">
        <w:rPr>
          <w:rFonts w:hint="eastAsia"/>
        </w:rPr>
        <w:t>人間関係ネットワークに基づく情報フィルタリングを用いた協調的タスクスケジューラ</w:t>
      </w:r>
      <w:r>
        <w:rPr>
          <w:rFonts w:hint="eastAsia"/>
        </w:rPr>
        <w:t xml:space="preserve">, </w:t>
      </w:r>
      <w:r w:rsidRPr="00514777">
        <w:rPr>
          <w:rFonts w:hint="eastAsia"/>
        </w:rPr>
        <w:t>電子情報通信学会論文誌</w:t>
      </w:r>
      <w:r w:rsidRPr="00514777">
        <w:rPr>
          <w:rFonts w:hint="eastAsia"/>
        </w:rPr>
        <w:t xml:space="preserve"> D Vo</w:t>
      </w:r>
      <w:r>
        <w:rPr>
          <w:rFonts w:hint="eastAsia"/>
        </w:rPr>
        <w:t>l.J87-D1 No.11 pp.1020-1029(2004)</w:t>
      </w:r>
    </w:p>
  </w:endnote>
  <w:endnote w:id="5">
    <w:p w14:paraId="6297751A" w14:textId="77777777" w:rsidR="00C27403" w:rsidRPr="00F3023B" w:rsidRDefault="00C27403" w:rsidP="00C27403">
      <w:pPr>
        <w:pStyle w:val="aa"/>
      </w:pPr>
      <w:r>
        <w:rPr>
          <w:rStyle w:val="ab"/>
        </w:rPr>
        <w:endnoteRef/>
      </w:r>
      <w:r>
        <w:t xml:space="preserve"> </w:t>
      </w:r>
      <w:r w:rsidRPr="00F3023B">
        <w:rPr>
          <w:rFonts w:hint="eastAsia"/>
        </w:rPr>
        <w:t>垂水浩幸</w:t>
      </w:r>
      <w:r>
        <w:rPr>
          <w:rFonts w:hint="eastAsia"/>
        </w:rPr>
        <w:t xml:space="preserve">, </w:t>
      </w:r>
      <w:r w:rsidRPr="00F3023B">
        <w:rPr>
          <w:rFonts w:hint="eastAsia"/>
        </w:rPr>
        <w:t>喜田弘司</w:t>
      </w:r>
      <w:r>
        <w:rPr>
          <w:rFonts w:hint="eastAsia"/>
        </w:rPr>
        <w:t xml:space="preserve">, </w:t>
      </w:r>
      <w:r w:rsidRPr="00F3023B">
        <w:rPr>
          <w:rFonts w:hint="eastAsia"/>
        </w:rPr>
        <w:t>柳生弘之</w:t>
      </w:r>
      <w:r>
        <w:rPr>
          <w:rFonts w:hint="eastAsia"/>
        </w:rPr>
        <w:t xml:space="preserve">, </w:t>
      </w:r>
      <w:r w:rsidRPr="00F3023B">
        <w:rPr>
          <w:rFonts w:hint="eastAsia"/>
        </w:rPr>
        <w:t>石黒義英</w:t>
      </w:r>
      <w:r>
        <w:rPr>
          <w:rFonts w:hint="eastAsia"/>
        </w:rPr>
        <w:t xml:space="preserve"> :</w:t>
      </w:r>
      <w:r w:rsidRPr="00F3023B">
        <w:rPr>
          <w:rFonts w:hint="eastAsia"/>
        </w:rPr>
        <w:t>エージェントによるワークフローの動</w:t>
      </w:r>
      <w:r>
        <w:rPr>
          <w:rFonts w:hint="eastAsia"/>
        </w:rPr>
        <w:t>的再計画</w:t>
      </w:r>
      <w:r>
        <w:rPr>
          <w:rFonts w:hint="eastAsia"/>
        </w:rPr>
        <w:t>,</w:t>
      </w:r>
      <w:r w:rsidRPr="00F3023B">
        <w:rPr>
          <w:rFonts w:hint="eastAsia"/>
        </w:rPr>
        <w:t>情報処理学会論文誌</w:t>
      </w:r>
      <w:r>
        <w:rPr>
          <w:rFonts w:hint="eastAsia"/>
        </w:rPr>
        <w:t xml:space="preserve"> 39(7) 2361-2369 (1998)</w:t>
      </w:r>
    </w:p>
  </w:endnote>
  <w:endnote w:id="6">
    <w:p w14:paraId="67745A22" w14:textId="77777777" w:rsidR="00C27403" w:rsidRDefault="00C27403" w:rsidP="00C27403">
      <w:pPr>
        <w:pStyle w:val="aa"/>
      </w:pPr>
      <w:r>
        <w:rPr>
          <w:rStyle w:val="ab"/>
        </w:rPr>
        <w:endnoteRef/>
      </w:r>
      <w:r>
        <w:rPr>
          <w:rFonts w:hint="eastAsia"/>
        </w:rPr>
        <w:t xml:space="preserve"> </w:t>
      </w:r>
      <w:r w:rsidRPr="00785996">
        <w:rPr>
          <w:rFonts w:hint="eastAsia"/>
        </w:rPr>
        <w:t>下野僚子</w:t>
      </w:r>
      <w:r>
        <w:rPr>
          <w:rFonts w:hint="eastAsia"/>
        </w:rPr>
        <w:t xml:space="preserve">, </w:t>
      </w:r>
      <w:r w:rsidRPr="00785996">
        <w:rPr>
          <w:rFonts w:hint="eastAsia"/>
        </w:rPr>
        <w:t>水流聡子</w:t>
      </w:r>
      <w:r>
        <w:rPr>
          <w:rFonts w:hint="eastAsia"/>
        </w:rPr>
        <w:t xml:space="preserve">, </w:t>
      </w:r>
      <w:r w:rsidRPr="00785996">
        <w:rPr>
          <w:rFonts w:hint="eastAsia"/>
        </w:rPr>
        <w:t>飯塚悦功</w:t>
      </w:r>
      <w:r w:rsidRPr="00785996">
        <w:rPr>
          <w:rFonts w:hint="eastAsia"/>
        </w:rPr>
        <w:t xml:space="preserve"> </w:t>
      </w:r>
      <w:r>
        <w:rPr>
          <w:rFonts w:hint="eastAsia"/>
        </w:rPr>
        <w:t>:</w:t>
      </w:r>
      <w:r>
        <w:rPr>
          <w:rFonts w:hint="eastAsia"/>
        </w:rPr>
        <w:t>病院業務プロセス記述モデルの開発</w:t>
      </w:r>
      <w:r>
        <w:rPr>
          <w:rFonts w:hint="eastAsia"/>
        </w:rPr>
        <w:t>,</w:t>
      </w:r>
      <w:r w:rsidRPr="00785996">
        <w:rPr>
          <w:rFonts w:hint="eastAsia"/>
        </w:rPr>
        <w:t>品質</w:t>
      </w:r>
      <w:r w:rsidRPr="00785996">
        <w:rPr>
          <w:rFonts w:hint="eastAsia"/>
        </w:rPr>
        <w:t xml:space="preserve"> vol. 41 no. 2 pp.213-224 </w:t>
      </w:r>
      <w:r>
        <w:rPr>
          <w:rFonts w:hint="eastAsia"/>
        </w:rPr>
        <w:t>(2011)</w:t>
      </w:r>
    </w:p>
  </w:endnote>
  <w:endnote w:id="7">
    <w:p w14:paraId="75B2B592" w14:textId="77777777" w:rsidR="00C27403" w:rsidRDefault="00C27403" w:rsidP="00C27403">
      <w:pPr>
        <w:pStyle w:val="aa"/>
      </w:pPr>
      <w:r>
        <w:rPr>
          <w:rStyle w:val="ab"/>
        </w:rPr>
        <w:endnoteRef/>
      </w:r>
      <w:r>
        <w:t xml:space="preserve"> </w:t>
      </w:r>
      <w:r w:rsidRPr="00785996">
        <w:t xml:space="preserve">G. S. </w:t>
      </w:r>
      <w:proofErr w:type="spellStart"/>
      <w:r w:rsidRPr="00785996">
        <w:t>Avrunin</w:t>
      </w:r>
      <w:proofErr w:type="spellEnd"/>
      <w:r w:rsidRPr="00785996">
        <w:t xml:space="preserve"> L. A</w:t>
      </w:r>
      <w:r>
        <w:t xml:space="preserve">. Clarke L. J. </w:t>
      </w:r>
      <w:proofErr w:type="spellStart"/>
      <w:r>
        <w:t>Osterweil</w:t>
      </w:r>
      <w:proofErr w:type="spellEnd"/>
      <w:r>
        <w:t xml:space="preserve"> et al </w:t>
      </w:r>
      <w:r>
        <w:rPr>
          <w:rFonts w:hint="eastAsia"/>
        </w:rPr>
        <w:t xml:space="preserve"> : </w:t>
      </w:r>
      <w:r w:rsidRPr="00785996">
        <w:t>Experience modeling and analyzing medical processes: UMass/</w:t>
      </w:r>
      <w:proofErr w:type="spellStart"/>
      <w:r w:rsidRPr="00785996">
        <w:t>Baystate</w:t>
      </w:r>
      <w:proofErr w:type="spellEnd"/>
      <w:r w:rsidRPr="00785996">
        <w:t xml:space="preserve"> m</w:t>
      </w:r>
      <w:r>
        <w:t xml:space="preserve">edical safety project overview , </w:t>
      </w:r>
      <w:r w:rsidRPr="00785996">
        <w:t>Proceedings of the 1st ACM International Health Informa</w:t>
      </w:r>
      <w:r>
        <w:t>tics Symposium pp.316-325</w:t>
      </w:r>
      <w:r>
        <w:rPr>
          <w:rFonts w:hint="eastAsia"/>
        </w:rPr>
        <w:t>(2010)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53D8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F2780AC" w14:textId="77777777" w:rsidR="00ED3980" w:rsidRDefault="00ED3980">
    <w:pPr>
      <w:rPr>
        <w:rStyle w:val="a5"/>
      </w:rPr>
    </w:pPr>
  </w:p>
  <w:p w14:paraId="69802BB6" w14:textId="77777777" w:rsidR="00ED3980" w:rsidRDefault="00ED398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3A52D77E" w14:textId="77777777">
      <w:tc>
        <w:tcPr>
          <w:tcW w:w="4918" w:type="dxa"/>
        </w:tcPr>
        <w:p w14:paraId="7A07146B" w14:textId="77777777" w:rsidR="00ED3980" w:rsidRDefault="00ED3980">
          <w:pPr>
            <w:pStyle w:val="ac"/>
            <w:rPr>
              <w:sz w:val="16"/>
              <w:szCs w:val="16"/>
            </w:rPr>
          </w:pPr>
          <w:r>
            <w:rPr>
              <w:rFonts w:ascii="ＭＳ 明朝" w:hAnsi="ＭＳ 明朝"/>
              <w:sz w:val="16"/>
              <w:szCs w:val="16"/>
            </w:rPr>
            <w:t>ⓒ</w:t>
          </w:r>
          <w:r>
            <w:rPr>
              <w:sz w:val="16"/>
              <w:szCs w:val="16"/>
            </w:rPr>
            <w:t>20</w:t>
          </w:r>
          <w:r>
            <w:rPr>
              <w:rFonts w:hint="eastAsia"/>
              <w:sz w:val="16"/>
              <w:szCs w:val="16"/>
            </w:rPr>
            <w:t>12</w:t>
          </w:r>
          <w:r>
            <w:rPr>
              <w:sz w:val="16"/>
              <w:szCs w:val="16"/>
            </w:rPr>
            <w:t xml:space="preserve"> Information Processing Society of Japan</w:t>
          </w:r>
        </w:p>
      </w:tc>
      <w:tc>
        <w:tcPr>
          <w:tcW w:w="4918" w:type="dxa"/>
        </w:tcPr>
        <w:p w14:paraId="7CA7541D" w14:textId="77777777" w:rsidR="00ED3980" w:rsidRDefault="00ED3980">
          <w:pPr>
            <w:pStyle w:val="ac"/>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sidR="007F43C5">
            <w:rPr>
              <w:rStyle w:val="a5"/>
              <w:noProof/>
              <w:sz w:val="20"/>
              <w:szCs w:val="20"/>
            </w:rPr>
            <w:t>3</w:t>
          </w:r>
          <w:r>
            <w:rPr>
              <w:rStyle w:val="a5"/>
              <w:sz w:val="20"/>
              <w:szCs w:val="20"/>
            </w:rPr>
            <w:fldChar w:fldCharType="end"/>
          </w:r>
        </w:p>
      </w:tc>
    </w:tr>
  </w:tbl>
  <w:p w14:paraId="1721D976" w14:textId="77777777" w:rsidR="00ED3980" w:rsidRDefault="00ED398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EAEFE"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63BFC5E" w14:textId="77777777" w:rsidR="00ED3980" w:rsidRDefault="00ED3980">
    <w:pPr>
      <w:rPr>
        <w:rStyle w:val="a5"/>
      </w:rPr>
    </w:pPr>
  </w:p>
  <w:p w14:paraId="764DA7E4" w14:textId="77777777" w:rsidR="00ED3980" w:rsidRDefault="00ED39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16691" w14:textId="77777777" w:rsidR="00BD5CF6" w:rsidRDefault="00BD5CF6">
      <w:r>
        <w:separator/>
      </w:r>
    </w:p>
  </w:footnote>
  <w:footnote w:type="continuationSeparator" w:id="0">
    <w:p w14:paraId="79BF9AE1" w14:textId="77777777" w:rsidR="00BD5CF6" w:rsidRDefault="00BD5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34F5452C" w14:textId="77777777">
      <w:tc>
        <w:tcPr>
          <w:tcW w:w="4918" w:type="dxa"/>
        </w:tcPr>
        <w:p w14:paraId="24BF293A" w14:textId="77777777" w:rsidR="00ED3980" w:rsidRDefault="00ED3980">
          <w:pPr>
            <w:pStyle w:val="ac"/>
          </w:pPr>
          <w:r>
            <w:rPr>
              <w:rFonts w:hint="eastAsia"/>
            </w:rPr>
            <w:t>情報処理学会論文誌</w:t>
          </w:r>
        </w:p>
      </w:tc>
      <w:tc>
        <w:tcPr>
          <w:tcW w:w="4918" w:type="dxa"/>
        </w:tcPr>
        <w:p w14:paraId="549D633F" w14:textId="77777777" w:rsidR="00ED3980" w:rsidRDefault="00ED3980">
          <w:pPr>
            <w:pStyle w:val="ac"/>
            <w:jc w:val="right"/>
          </w:pPr>
          <w:r>
            <w:rPr>
              <w:rFonts w:hint="eastAsia"/>
              <w:vanish/>
            </w:rPr>
            <w:t>ipsjstyle-ms2012.dot (V3.0)</w:t>
          </w:r>
        </w:p>
      </w:tc>
    </w:tr>
  </w:tbl>
  <w:p w14:paraId="406B884B" w14:textId="77777777" w:rsidR="00ED3980" w:rsidRDefault="00ED3980">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nsid w:val="1A710C9E"/>
    <w:multiLevelType w:val="hybridMultilevel"/>
    <w:tmpl w:val="25441050"/>
    <w:lvl w:ilvl="0" w:tplc="1BD8B4C4">
      <w:start w:val="1"/>
      <w:numFmt w:val="decimal"/>
      <w:pStyle w:val="IPSJ0"/>
      <w:lvlText w:val="%1)"/>
      <w:lvlJc w:val="left"/>
      <w:pPr>
        <w:tabs>
          <w:tab w:val="num" w:pos="360"/>
        </w:tabs>
        <w:ind w:left="0" w:firstLine="0"/>
      </w:pPr>
      <w:rPr>
        <w:rFonts w:ascii="Times New Roman" w:eastAsia="ＭＳ 明朝" w:hAnsi="Times New Roman" w:hint="default"/>
        <w:b w:val="0"/>
        <w:i w:val="0"/>
        <w:sz w:val="16"/>
      </w:rPr>
    </w:lvl>
    <w:lvl w:ilvl="1" w:tplc="4440C578">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proofState w:spelling="clean" w:grammar="dirty"/>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1B2D"/>
    <w:rsid w:val="0006223E"/>
    <w:rsid w:val="00063F84"/>
    <w:rsid w:val="00104AF3"/>
    <w:rsid w:val="00125D49"/>
    <w:rsid w:val="001655D3"/>
    <w:rsid w:val="00261538"/>
    <w:rsid w:val="00263C34"/>
    <w:rsid w:val="002A19CE"/>
    <w:rsid w:val="002C57C8"/>
    <w:rsid w:val="002F53E6"/>
    <w:rsid w:val="00322453"/>
    <w:rsid w:val="003260B9"/>
    <w:rsid w:val="00361B03"/>
    <w:rsid w:val="003B7E7E"/>
    <w:rsid w:val="003D0C13"/>
    <w:rsid w:val="003F52D6"/>
    <w:rsid w:val="004079DD"/>
    <w:rsid w:val="00434C38"/>
    <w:rsid w:val="00436C87"/>
    <w:rsid w:val="00487BFC"/>
    <w:rsid w:val="004B14CC"/>
    <w:rsid w:val="004D46EB"/>
    <w:rsid w:val="004F2439"/>
    <w:rsid w:val="00513DC0"/>
    <w:rsid w:val="005247AE"/>
    <w:rsid w:val="00574747"/>
    <w:rsid w:val="005D15AC"/>
    <w:rsid w:val="0069256A"/>
    <w:rsid w:val="006A262C"/>
    <w:rsid w:val="006C1AC6"/>
    <w:rsid w:val="006D0217"/>
    <w:rsid w:val="006E3A2B"/>
    <w:rsid w:val="007666AD"/>
    <w:rsid w:val="007F43C5"/>
    <w:rsid w:val="008535EA"/>
    <w:rsid w:val="008D041F"/>
    <w:rsid w:val="00911B2D"/>
    <w:rsid w:val="00944FBA"/>
    <w:rsid w:val="009A6EF0"/>
    <w:rsid w:val="00A01BF9"/>
    <w:rsid w:val="00B770D1"/>
    <w:rsid w:val="00BC02DA"/>
    <w:rsid w:val="00BD5CF6"/>
    <w:rsid w:val="00C057F5"/>
    <w:rsid w:val="00C27403"/>
    <w:rsid w:val="00C427C8"/>
    <w:rsid w:val="00C440A7"/>
    <w:rsid w:val="00C55227"/>
    <w:rsid w:val="00C9044E"/>
    <w:rsid w:val="00CC3D71"/>
    <w:rsid w:val="00CD6E92"/>
    <w:rsid w:val="00CD6FE7"/>
    <w:rsid w:val="00D04BED"/>
    <w:rsid w:val="00D14F80"/>
    <w:rsid w:val="00D90C08"/>
    <w:rsid w:val="00DC74CC"/>
    <w:rsid w:val="00E43E60"/>
    <w:rsid w:val="00EA647F"/>
    <w:rsid w:val="00EC7FA5"/>
    <w:rsid w:val="00ED3980"/>
    <w:rsid w:val="00FE3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EAEAA2"/>
  <w15:chartTrackingRefBased/>
  <w15:docId w15:val="{E46712C7-7367-408B-A425-19685236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標準IPSJ"/>
    <w:qFormat/>
    <w:rsid w:val="00CC3D71"/>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customStyle="1" w:styleId="ae">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640">
      <w:bodyDiv w:val="1"/>
      <w:marLeft w:val="0"/>
      <w:marRight w:val="0"/>
      <w:marTop w:val="0"/>
      <w:marBottom w:val="0"/>
      <w:divBdr>
        <w:top w:val="none" w:sz="0" w:space="0" w:color="auto"/>
        <w:left w:val="none" w:sz="0" w:space="0" w:color="auto"/>
        <w:bottom w:val="none" w:sz="0" w:space="0" w:color="auto"/>
        <w:right w:val="none" w:sz="0" w:space="0" w:color="auto"/>
      </w:divBdr>
      <w:divsChild>
        <w:div w:id="1866140693">
          <w:marLeft w:val="0"/>
          <w:marRight w:val="0"/>
          <w:marTop w:val="0"/>
          <w:marBottom w:val="0"/>
          <w:divBdr>
            <w:top w:val="none" w:sz="0" w:space="0" w:color="auto"/>
            <w:left w:val="none" w:sz="0" w:space="0" w:color="auto"/>
            <w:bottom w:val="none" w:sz="0" w:space="0" w:color="auto"/>
            <w:right w:val="none" w:sz="0" w:space="0" w:color="auto"/>
          </w:divBdr>
          <w:divsChild>
            <w:div w:id="2001738168">
              <w:marLeft w:val="0"/>
              <w:marRight w:val="0"/>
              <w:marTop w:val="0"/>
              <w:marBottom w:val="0"/>
              <w:divBdr>
                <w:top w:val="none" w:sz="0" w:space="0" w:color="auto"/>
                <w:left w:val="none" w:sz="0" w:space="0" w:color="auto"/>
                <w:bottom w:val="none" w:sz="0" w:space="0" w:color="auto"/>
                <w:right w:val="none" w:sz="0" w:space="0" w:color="auto"/>
              </w:divBdr>
            </w:div>
            <w:div w:id="981232971">
              <w:marLeft w:val="0"/>
              <w:marRight w:val="0"/>
              <w:marTop w:val="0"/>
              <w:marBottom w:val="0"/>
              <w:divBdr>
                <w:top w:val="none" w:sz="0" w:space="0" w:color="auto"/>
                <w:left w:val="none" w:sz="0" w:space="0" w:color="auto"/>
                <w:bottom w:val="none" w:sz="0" w:space="0" w:color="auto"/>
                <w:right w:val="none" w:sz="0" w:space="0" w:color="auto"/>
              </w:divBdr>
            </w:div>
            <w:div w:id="227812530">
              <w:marLeft w:val="0"/>
              <w:marRight w:val="0"/>
              <w:marTop w:val="0"/>
              <w:marBottom w:val="0"/>
              <w:divBdr>
                <w:top w:val="none" w:sz="0" w:space="0" w:color="auto"/>
                <w:left w:val="none" w:sz="0" w:space="0" w:color="auto"/>
                <w:bottom w:val="none" w:sz="0" w:space="0" w:color="auto"/>
                <w:right w:val="none" w:sz="0" w:space="0" w:color="auto"/>
              </w:divBdr>
            </w:div>
            <w:div w:id="1273439372">
              <w:marLeft w:val="0"/>
              <w:marRight w:val="0"/>
              <w:marTop w:val="0"/>
              <w:marBottom w:val="0"/>
              <w:divBdr>
                <w:top w:val="none" w:sz="0" w:space="0" w:color="auto"/>
                <w:left w:val="none" w:sz="0" w:space="0" w:color="auto"/>
                <w:bottom w:val="none" w:sz="0" w:space="0" w:color="auto"/>
                <w:right w:val="none" w:sz="0" w:space="0" w:color="auto"/>
              </w:divBdr>
            </w:div>
            <w:div w:id="259918930">
              <w:marLeft w:val="0"/>
              <w:marRight w:val="0"/>
              <w:marTop w:val="0"/>
              <w:marBottom w:val="0"/>
              <w:divBdr>
                <w:top w:val="none" w:sz="0" w:space="0" w:color="auto"/>
                <w:left w:val="none" w:sz="0" w:space="0" w:color="auto"/>
                <w:bottom w:val="none" w:sz="0" w:space="0" w:color="auto"/>
                <w:right w:val="none" w:sz="0" w:space="0" w:color="auto"/>
              </w:divBdr>
            </w:div>
            <w:div w:id="999046428">
              <w:marLeft w:val="0"/>
              <w:marRight w:val="0"/>
              <w:marTop w:val="0"/>
              <w:marBottom w:val="0"/>
              <w:divBdr>
                <w:top w:val="none" w:sz="0" w:space="0" w:color="auto"/>
                <w:left w:val="none" w:sz="0" w:space="0" w:color="auto"/>
                <w:bottom w:val="none" w:sz="0" w:space="0" w:color="auto"/>
                <w:right w:val="none" w:sz="0" w:space="0" w:color="auto"/>
              </w:divBdr>
            </w:div>
            <w:div w:id="21011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zumi\OneDrive\&#30740;&#31350;\&#12514;&#12540;&#12471;&#12519;&#12531;&#12456;&#12531;&#12472;&#12531;\&#35542;&#25991;\&#24773;&#22577;&#20966;&#29702;&#23398;&#20250;&#35542;&#25991;\wordtemp\ipsjstyle-ms201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ipsjstyle-ms2012.dot</Template>
  <TotalTime>44</TotalTime>
  <Pages>1</Pages>
  <Words>422</Words>
  <Characters>2406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3.0</dc:subject>
  <dc:creator>imazumi</dc:creator>
  <cp:keywords/>
  <cp:lastModifiedBy>Microsoft アカウント</cp:lastModifiedBy>
  <cp:revision>23</cp:revision>
  <cp:lastPrinted>2012-03-10T05:07:00Z</cp:lastPrinted>
  <dcterms:created xsi:type="dcterms:W3CDTF">2014-12-18T06:35:00Z</dcterms:created>
  <dcterms:modified xsi:type="dcterms:W3CDTF">2014-12-21T23:13:00Z</dcterms:modified>
</cp:coreProperties>
</file>